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Pr="00360B9B" w:rsidRDefault="004C7A4E" w:rsidP="00360B9B">
      <w:pPr>
        <w:jc w:val="center"/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7.1pt;margin-top:-36.7pt;width:193.35pt;height:106pt;z-index:-251658752;mso-position-horizontal-relative:text;mso-position-vertical-relative:text;mso-width-relative:page;mso-height-relative:page">
            <v:imagedata r:id="rId6" o:title="Маляр Д А, логотип"/>
          </v:shape>
        </w:pict>
      </w:r>
      <w:r w:rsidR="00360B9B" w:rsidRPr="00360B9B">
        <w:rPr>
          <w:sz w:val="36"/>
          <w:szCs w:val="36"/>
        </w:rPr>
        <w:t>Анкета клиента ООО «Котфеин»</w:t>
      </w:r>
    </w:p>
    <w:p w:rsidR="00360B9B" w:rsidRPr="00360B9B" w:rsidRDefault="00360B9B" w:rsidP="00360B9B">
      <w:pPr>
        <w:jc w:val="center"/>
        <w:rPr>
          <w:b/>
          <w:sz w:val="28"/>
          <w:szCs w:val="28"/>
        </w:rPr>
      </w:pPr>
      <w:r w:rsidRPr="00360B9B">
        <w:rPr>
          <w:b/>
          <w:sz w:val="28"/>
          <w:szCs w:val="28"/>
        </w:rPr>
        <w:t>Анкета:</w:t>
      </w:r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Фамилия: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ТекстовоеПоле1"/>
            <w:enabled/>
            <w:calcOnExit w:val="0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bookmarkStart w:id="0" w:name="ТекстовоеПоле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8456D">
        <w:t>Маляр</w:t>
      </w:r>
      <w:r>
        <w:rPr>
          <w:sz w:val="24"/>
          <w:szCs w:val="24"/>
        </w:rPr>
        <w:fldChar w:fldCharType="end"/>
      </w:r>
      <w:bookmarkEnd w:id="0"/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Имя: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ТекстовоеПоле2"/>
            <w:enabled/>
            <w:calcOnExit w:val="0"/>
            <w:statusText w:type="text" w:val="Введите своё имя"/>
            <w:textInput>
              <w:maxLength w:val="100"/>
              <w:format w:val="Первая прописная"/>
            </w:textInput>
          </w:ffData>
        </w:fldChar>
      </w:r>
      <w:bookmarkStart w:id="1" w:name="ТекстовоеПоле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8456D">
        <w:t>Дарья</w:t>
      </w:r>
      <w:r>
        <w:rPr>
          <w:sz w:val="24"/>
          <w:szCs w:val="24"/>
        </w:rPr>
        <w:fldChar w:fldCharType="end"/>
      </w:r>
      <w:bookmarkEnd w:id="1"/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Отчество: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ТекстовоеПоле3"/>
            <w:enabled/>
            <w:calcOnExit w:val="0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bookmarkStart w:id="2" w:name="ТекстовоеПоле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8456D">
        <w:t>Алексеевна</w:t>
      </w:r>
      <w:r>
        <w:rPr>
          <w:sz w:val="24"/>
          <w:szCs w:val="24"/>
        </w:rPr>
        <w:fldChar w:fldCharType="end"/>
      </w:r>
      <w:bookmarkEnd w:id="2"/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Пол: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мужской"/>
              <w:listEntry w:val="женский"/>
            </w:ddList>
          </w:ffData>
        </w:fldChar>
      </w:r>
      <w:bookmarkStart w:id="3" w:name="ПолеСоСписком1"/>
      <w:r>
        <w:rPr>
          <w:sz w:val="24"/>
          <w:szCs w:val="24"/>
        </w:rPr>
        <w:instrText xml:space="preserve"> FORMDROPDOWN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3"/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Номер телефона: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ТекстовоеПоле4"/>
            <w:enabled/>
            <w:calcOnExit w:val="0"/>
            <w:textInput>
              <w:maxLength w:val="12"/>
            </w:textInput>
          </w:ffData>
        </w:fldChar>
      </w:r>
      <w:bookmarkStart w:id="4" w:name="ТекстовоеПоле4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8456D">
        <w:t>+79111915228</w:t>
      </w:r>
      <w:r>
        <w:rPr>
          <w:sz w:val="24"/>
          <w:szCs w:val="24"/>
        </w:rPr>
        <w:fldChar w:fldCharType="end"/>
      </w:r>
      <w:bookmarkEnd w:id="4"/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Электронная почта: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>
              <w:maxLength w:val="100"/>
            </w:textInput>
          </w:ffData>
        </w:fldChar>
      </w:r>
      <w:bookmarkStart w:id="5" w:name="ТекстовоеПоле5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8456D">
        <w:t>dashamalyar@mail.ru</w:t>
      </w:r>
      <w:r>
        <w:rPr>
          <w:sz w:val="24"/>
          <w:szCs w:val="24"/>
        </w:rPr>
        <w:fldChar w:fldCharType="end"/>
      </w:r>
      <w:bookmarkEnd w:id="5"/>
    </w:p>
    <w:p w:rsidR="00360B9B" w:rsidRDefault="00360B9B" w:rsidP="00360B9B">
      <w:pPr>
        <w:jc w:val="center"/>
        <w:rPr>
          <w:b/>
          <w:sz w:val="28"/>
          <w:szCs w:val="28"/>
        </w:rPr>
      </w:pPr>
      <w:r w:rsidRPr="00360B9B">
        <w:rPr>
          <w:b/>
          <w:sz w:val="28"/>
          <w:szCs w:val="28"/>
        </w:rPr>
        <w:t>Качество предоставленных услуг:</w:t>
      </w:r>
    </w:p>
    <w:p w:rsidR="00360B9B" w:rsidRPr="00360B9B" w:rsidRDefault="00360B9B" w:rsidP="00360B9B">
      <w:pPr>
        <w:jc w:val="center"/>
        <w:rPr>
          <w:b/>
          <w:sz w:val="28"/>
          <w:szCs w:val="28"/>
        </w:rPr>
      </w:pPr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Время ожидания на нашей телефонной линии: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result w:val="3"/>
              <w:listEntry w:val="выберите значения из списка"/>
              <w:listEntry w:val="меньше 1 мин."/>
              <w:listEntry w:val="1 - 3 мин."/>
              <w:listEntry w:val="3 - 5 мин."/>
              <w:listEntry w:val="5 - 10 мин."/>
              <w:listEntry w:val="10 - 15 мин."/>
              <w:listEntry w:val="15 - 30 мин."/>
              <w:listEntry w:val="больше 30 мин."/>
            </w:ddList>
          </w:ffData>
        </w:fldChar>
      </w:r>
      <w:bookmarkStart w:id="6" w:name="ПолеСоСписком2"/>
      <w:r>
        <w:rPr>
          <w:sz w:val="24"/>
          <w:szCs w:val="24"/>
        </w:rPr>
        <w:instrText xml:space="preserve"> FORMDROPDOWN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6"/>
    </w:p>
    <w:p w:rsidR="00360B9B" w:rsidRP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Ваша оценка качества обслуживания телефонного оператора: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result w:val="3"/>
              <w:listEntry w:val="выберите значения из списка (от 1 до 5)"/>
              <w:listEntry w:val="1"/>
              <w:listEntry w:val="2"/>
              <w:listEntry w:val="3"/>
              <w:listEntry w:val="4"/>
              <w:listEntry w:val="5"/>
            </w:ddList>
          </w:ffData>
        </w:fldChar>
      </w:r>
      <w:bookmarkStart w:id="7" w:name="ПолеСоСписком3"/>
      <w:r>
        <w:rPr>
          <w:sz w:val="24"/>
          <w:szCs w:val="24"/>
        </w:rPr>
        <w:instrText xml:space="preserve"> FORMDROPDOWN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7"/>
    </w:p>
    <w:p w:rsid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Сорта кофе, заказанные Вами: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Флажок1"/>
      <w:r>
        <w:rPr>
          <w:sz w:val="24"/>
          <w:szCs w:val="24"/>
        </w:rPr>
        <w:instrText xml:space="preserve"> FORMCHECKBOX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8"/>
      <w:r>
        <w:rPr>
          <w:sz w:val="24"/>
          <w:szCs w:val="24"/>
        </w:rPr>
        <w:t xml:space="preserve"> Кофе в обсыпке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Флажок2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9"/>
      <w:r>
        <w:rPr>
          <w:sz w:val="24"/>
          <w:szCs w:val="24"/>
        </w:rPr>
        <w:t xml:space="preserve"> Элитные сорта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3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0"/>
      <w:r>
        <w:rPr>
          <w:sz w:val="24"/>
          <w:szCs w:val="24"/>
        </w:rPr>
        <w:t xml:space="preserve"> Купажи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Флажок4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1"/>
      <w:r>
        <w:rPr>
          <w:sz w:val="24"/>
          <w:szCs w:val="24"/>
        </w:rPr>
        <w:t xml:space="preserve"> Плантационные сорта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Флажок5"/>
      <w:r>
        <w:rPr>
          <w:sz w:val="24"/>
          <w:szCs w:val="24"/>
        </w:rPr>
        <w:instrText xml:space="preserve"> FORMCHECKBOX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2"/>
      <w:r>
        <w:rPr>
          <w:sz w:val="24"/>
          <w:szCs w:val="24"/>
        </w:rPr>
        <w:t xml:space="preserve"> Десертные сорта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Флажок6"/>
      <w:r>
        <w:rPr>
          <w:sz w:val="24"/>
          <w:szCs w:val="24"/>
        </w:rPr>
        <w:instrText xml:space="preserve"> FORMCHECKBOX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3"/>
      <w:r>
        <w:rPr>
          <w:sz w:val="24"/>
          <w:szCs w:val="24"/>
        </w:rPr>
        <w:t xml:space="preserve"> Кофе в шоколаде</w:t>
      </w:r>
    </w:p>
    <w:p w:rsidR="00360B9B" w:rsidRP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Флажок7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4"/>
      <w:r>
        <w:rPr>
          <w:sz w:val="24"/>
          <w:szCs w:val="24"/>
        </w:rPr>
        <w:t xml:space="preserve"> Порционный молотый кофе</w:t>
      </w:r>
    </w:p>
    <w:p w:rsidR="00360B9B" w:rsidRDefault="00360B9B" w:rsidP="00360B9B">
      <w:pPr>
        <w:jc w:val="both"/>
        <w:rPr>
          <w:sz w:val="24"/>
          <w:szCs w:val="24"/>
        </w:rPr>
      </w:pPr>
      <w:r w:rsidRPr="00360B9B">
        <w:rPr>
          <w:sz w:val="24"/>
          <w:szCs w:val="24"/>
        </w:rPr>
        <w:t>Срок доставки заказанного Вами товара: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Флажок8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5"/>
      <w:r>
        <w:rPr>
          <w:sz w:val="24"/>
          <w:szCs w:val="24"/>
        </w:rPr>
        <w:t xml:space="preserve"> 1 день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Флажок9"/>
      <w:r>
        <w:rPr>
          <w:sz w:val="24"/>
          <w:szCs w:val="24"/>
        </w:rPr>
        <w:instrText xml:space="preserve"> FORMCHECKBOX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6"/>
      <w:r>
        <w:rPr>
          <w:sz w:val="24"/>
          <w:szCs w:val="24"/>
        </w:rPr>
        <w:t xml:space="preserve"> 2 – 3 дня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Флажок10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7"/>
      <w:r>
        <w:rPr>
          <w:sz w:val="24"/>
          <w:szCs w:val="24"/>
        </w:rPr>
        <w:t xml:space="preserve"> 4 – 5 дней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11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Флажок11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8"/>
      <w:r>
        <w:rPr>
          <w:sz w:val="24"/>
          <w:szCs w:val="24"/>
        </w:rPr>
        <w:t xml:space="preserve"> 5 – 7 дней</w:t>
      </w:r>
    </w:p>
    <w:p w:rsidR="00360B9B" w:rsidRP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12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Флажок12"/>
      <w:r>
        <w:rPr>
          <w:sz w:val="24"/>
          <w:szCs w:val="24"/>
        </w:rPr>
        <w:instrText xml:space="preserve"> FORMCHECKBOX </w:instrText>
      </w:r>
      <w:r w:rsidR="004C7A4E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9"/>
      <w:r>
        <w:rPr>
          <w:sz w:val="24"/>
          <w:szCs w:val="24"/>
        </w:rPr>
        <w:t xml:space="preserve"> Больше недели</w:t>
      </w:r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Наличие некачественного товара: </w:t>
      </w:r>
      <w:r>
        <w:rPr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2"/>
              <w:listEntry w:val="выберите вариант из списка"/>
              <w:listEntry w:val="+"/>
              <w:listEntry w:val="-"/>
            </w:ddList>
          </w:ffData>
        </w:fldChar>
      </w:r>
      <w:bookmarkStart w:id="20" w:name="ПолеСоСписком4"/>
      <w:r>
        <w:rPr>
          <w:sz w:val="24"/>
          <w:szCs w:val="24"/>
        </w:rPr>
        <w:instrText xml:space="preserve"> FORMDROPDOWN </w:instrText>
      </w:r>
      <w:r w:rsidR="00A8456D">
        <w:rPr>
          <w:sz w:val="24"/>
          <w:szCs w:val="24"/>
        </w:rPr>
      </w:r>
      <w:r w:rsidR="004C7A4E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20"/>
    </w:p>
    <w:p w:rsidR="00360B9B" w:rsidRDefault="00360B9B" w:rsidP="00360B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Ваше мнение о нашей продукции: </w:t>
      </w:r>
      <w:r>
        <w:rPr>
          <w:sz w:val="24"/>
          <w:szCs w:val="24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21" w:name="ТекстовоеПоле6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8456D">
        <w:t>Очень вкусно.</w:t>
      </w:r>
      <w:bookmarkStart w:id="22" w:name="_GoBack"/>
      <w:bookmarkEnd w:id="22"/>
      <w:r>
        <w:rPr>
          <w:sz w:val="24"/>
          <w:szCs w:val="24"/>
        </w:rPr>
        <w:fldChar w:fldCharType="end"/>
      </w:r>
      <w:bookmarkEnd w:id="21"/>
    </w:p>
    <w:p w:rsidR="00360B9B" w:rsidRPr="00360B9B" w:rsidRDefault="00360B9B" w:rsidP="00360B9B">
      <w:pPr>
        <w:jc w:val="right"/>
        <w:rPr>
          <w:sz w:val="24"/>
          <w:szCs w:val="24"/>
        </w:rPr>
      </w:pPr>
      <w:r w:rsidRPr="00360B9B">
        <w:rPr>
          <w:sz w:val="24"/>
          <w:szCs w:val="24"/>
        </w:rPr>
        <w:t>Спасибо за заполнение анкеты. Нам очень важно ваше мнение.</w:t>
      </w:r>
    </w:p>
    <w:sectPr w:rsidR="00360B9B" w:rsidRPr="0036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A4E" w:rsidRDefault="004C7A4E" w:rsidP="00AF39BE">
      <w:pPr>
        <w:spacing w:after="0" w:line="240" w:lineRule="auto"/>
      </w:pPr>
      <w:r>
        <w:separator/>
      </w:r>
    </w:p>
  </w:endnote>
  <w:endnote w:type="continuationSeparator" w:id="0">
    <w:p w:rsidR="004C7A4E" w:rsidRDefault="004C7A4E" w:rsidP="00AF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A4E" w:rsidRDefault="004C7A4E" w:rsidP="00AF39BE">
      <w:pPr>
        <w:spacing w:after="0" w:line="240" w:lineRule="auto"/>
      </w:pPr>
      <w:r>
        <w:separator/>
      </w:r>
    </w:p>
  </w:footnote>
  <w:footnote w:type="continuationSeparator" w:id="0">
    <w:p w:rsidR="004C7A4E" w:rsidRDefault="004C7A4E" w:rsidP="00AF3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cumentProtection w:edit="forms" w:formatting="1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9B"/>
    <w:rsid w:val="001F2B40"/>
    <w:rsid w:val="002263C5"/>
    <w:rsid w:val="00360B9B"/>
    <w:rsid w:val="004B29B2"/>
    <w:rsid w:val="004C7A4E"/>
    <w:rsid w:val="00512BD2"/>
    <w:rsid w:val="005E4AD1"/>
    <w:rsid w:val="007F34C1"/>
    <w:rsid w:val="0085315A"/>
    <w:rsid w:val="00A8456D"/>
    <w:rsid w:val="00AF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1D4782"/>
  <w15:chartTrackingRefBased/>
  <w15:docId w15:val="{782504BE-0B9B-4535-9D92-34273B84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B9B"/>
    <w:rPr>
      <w:color w:val="808080"/>
    </w:rPr>
  </w:style>
  <w:style w:type="paragraph" w:styleId="a4">
    <w:name w:val="header"/>
    <w:basedOn w:val="a"/>
    <w:link w:val="a5"/>
    <w:uiPriority w:val="99"/>
    <w:unhideWhenUsed/>
    <w:rsid w:val="00AF3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39BE"/>
  </w:style>
  <w:style w:type="paragraph" w:styleId="a6">
    <w:name w:val="footer"/>
    <w:basedOn w:val="a"/>
    <w:link w:val="a7"/>
    <w:uiPriority w:val="99"/>
    <w:unhideWhenUsed/>
    <w:rsid w:val="00AF3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ИВТ(разработка_ПО)_группа_1_1_Маляр_ДА_Формы_и_шаблоны_задание_3_ИСР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2022-02-11T18:50:00Z</dcterms:created>
  <dcterms:modified xsi:type="dcterms:W3CDTF">2022-02-11T18:50:00Z</dcterms:modified>
  <cp:contentStatus/>
</cp:coreProperties>
</file>